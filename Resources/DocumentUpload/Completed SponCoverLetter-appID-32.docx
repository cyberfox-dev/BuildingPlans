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34" w:rsidRDefault="00A70534" w:rsidP="002F0A6C">
      <w:pPr>
        <w:pStyle w:val="Heading1"/>
        <w:pBdr>
          <w:bottom w:val="single" w:sz="24" w:space="30" w:color="000000" w:themeColor="accent1"/>
        </w:pBdr>
        <w:rPr>
          <w:color w:val="auto"/>
          <w:sz w:val="20"/>
        </w:rPr>
      </w:pPr>
    </w:p>
    <w:p w:rsidR="00A70534" w:rsidRDefault="00A70534" w:rsidP="00C81EE3">
      <w:pPr>
        <w:pStyle w:val="Heading1"/>
        <w:pBdr>
          <w:bottom w:val="single" w:sz="24" w:space="30" w:color="000000" w:themeColor="accent1"/>
        </w:pBdr>
        <w:jc w:val="center"/>
        <w:rPr>
          <w:color w:val="auto"/>
          <w:sz w:val="20"/>
        </w:rPr>
      </w:pPr>
    </w:p>
    <w:p w:rsidR="00A70534" w:rsidRDefault="00A70534" w:rsidP="00C81EE3">
      <w:pPr>
        <w:pStyle w:val="Heading1"/>
        <w:pBdr>
          <w:bottom w:val="single" w:sz="24" w:space="30" w:color="000000" w:themeColor="accent1"/>
        </w:pBdr>
        <w:jc w:val="center"/>
        <w:rPr>
          <w:color w:val="auto"/>
          <w:sz w:val="20"/>
        </w:rPr>
      </w:pPr>
    </w:p>
    <w:p w:rsidR="005971A4" w:rsidRDefault="005971A4" w:rsidP="002F0A6C">
      <w:pPr>
        <w:pStyle w:val="Heading1"/>
        <w:pBdr>
          <w:bottom w:val="single" w:sz="24" w:space="30" w:color="000000" w:themeColor="accent1"/>
        </w:pBdr>
        <w:rPr>
          <w:color w:val="auto"/>
          <w:sz w:val="20"/>
        </w:rPr>
      </w:pPr>
    </w:p>
    <w:p w:rsidR="00D80577" w:rsidRPr="00D80577" w:rsidRDefault="00D80577" w:rsidP="002F0A6C">
      <w:pPr>
        <w:pStyle w:val="Heading1"/>
        <w:pBdr>
          <w:bottom w:val="single" w:sz="24" w:space="30" w:color="000000" w:themeColor="accent1"/>
        </w:pBdr>
        <w:rPr>
          <w:color w:val="auto"/>
          <w:sz w:val="20"/>
        </w:rPr>
      </w:pPr>
      <w:r w:rsidRPr="00D80577">
        <w:rPr>
          <w:color w:val="auto"/>
          <w:sz w:val="20"/>
        </w:rPr>
        <w:t xml:space="preserve">Dear </w:t>
      </w:r>
      <w:r w:rsidR="00C81EE3" w:rsidRPr="00C81EE3">
        <w:rPr>
          <w:color w:val="auto"/>
          <w:sz w:val="20"/>
        </w:rPr>
        <w:t>Georgia Avenue Investments 135 (PTY) LTD</w:t>
      </w:r>
      <w:r w:rsidRPr="00D80577">
        <w:rPr>
          <w:color w:val="auto"/>
          <w:sz w:val="20"/>
        </w:rPr>
        <w:t>,</w:t>
      </w:r>
    </w:p>
    <w:p w:rsidR="00D80577" w:rsidRPr="00D80577" w:rsidRDefault="00D80577" w:rsidP="002F0A6C">
      <w:pPr>
        <w:pStyle w:val="Heading1"/>
        <w:pBdr>
          <w:bottom w:val="single" w:sz="24" w:space="30" w:color="000000" w:themeColor="accent1"/>
        </w:pBdr>
        <w:rPr>
          <w:color w:val="auto"/>
          <w:sz w:val="20"/>
        </w:rPr>
      </w:pPr>
      <w:r w:rsidRPr="00D80577">
        <w:rPr>
          <w:color w:val="auto"/>
          <w:sz w:val="20"/>
        </w:rPr>
        <w:t xml:space="preserve">I am writing to you on behalf of our </w:t>
      </w:r>
      <w:proofErr w:type="spellStart"/>
      <w:r w:rsidRPr="00D80577">
        <w:rPr>
          <w:color w:val="auto"/>
          <w:sz w:val="20"/>
        </w:rPr>
        <w:t>kyokushin</w:t>
      </w:r>
      <w:proofErr w:type="spellEnd"/>
      <w:r w:rsidRPr="00D80577">
        <w:rPr>
          <w:color w:val="auto"/>
          <w:sz w:val="20"/>
        </w:rPr>
        <w:t xml:space="preserve"> karate school, </w:t>
      </w:r>
      <w:r w:rsidR="002F0A6C" w:rsidRPr="002F0A6C">
        <w:rPr>
          <w:color w:val="auto"/>
          <w:sz w:val="20"/>
        </w:rPr>
        <w:t>Unwavering</w:t>
      </w:r>
      <w:r w:rsidR="002F0A6C">
        <w:rPr>
          <w:color w:val="auto"/>
          <w:sz w:val="20"/>
        </w:rPr>
        <w:t xml:space="preserve"> Martial Arts</w:t>
      </w:r>
      <w:r w:rsidRPr="00D80577">
        <w:rPr>
          <w:color w:val="auto"/>
          <w:sz w:val="20"/>
        </w:rPr>
        <w:t xml:space="preserve">. Our school is dedicated to teaching the discipline and skill of </w:t>
      </w:r>
      <w:proofErr w:type="spellStart"/>
      <w:r w:rsidRPr="00D80577">
        <w:rPr>
          <w:color w:val="auto"/>
          <w:sz w:val="20"/>
        </w:rPr>
        <w:t>kyokushin</w:t>
      </w:r>
      <w:proofErr w:type="spellEnd"/>
      <w:r w:rsidRPr="00D80577">
        <w:rPr>
          <w:color w:val="auto"/>
          <w:sz w:val="20"/>
        </w:rPr>
        <w:t xml:space="preserve"> karate, and we are excited to announce that we are now looking to expand our training program to include ground fighting techniques.</w:t>
      </w:r>
    </w:p>
    <w:p w:rsidR="00D80577" w:rsidRPr="00D80577" w:rsidRDefault="00D80577" w:rsidP="002F0A6C">
      <w:pPr>
        <w:pStyle w:val="Heading1"/>
        <w:pBdr>
          <w:bottom w:val="single" w:sz="24" w:space="30" w:color="000000" w:themeColor="accent1"/>
        </w:pBdr>
        <w:rPr>
          <w:color w:val="auto"/>
          <w:sz w:val="20"/>
        </w:rPr>
      </w:pPr>
      <w:r w:rsidRPr="00D80577">
        <w:rPr>
          <w:color w:val="auto"/>
          <w:sz w:val="20"/>
        </w:rPr>
        <w:t>However, in order to do this safely and effectively, we need to purchase karate mats for our training sessions. These mats are essential for the safety of our students, as they provide a cushioned surface to practice on. Unfortunately, our school has never had karate mats before, and we are unable to include ground fighting techniques without them.</w:t>
      </w:r>
    </w:p>
    <w:p w:rsidR="00D80577" w:rsidRPr="00D80577" w:rsidRDefault="00D80577" w:rsidP="002F0A6C">
      <w:pPr>
        <w:pStyle w:val="Heading1"/>
        <w:pBdr>
          <w:bottom w:val="single" w:sz="24" w:space="30" w:color="000000" w:themeColor="accent1"/>
        </w:pBdr>
        <w:rPr>
          <w:color w:val="auto"/>
          <w:sz w:val="20"/>
        </w:rPr>
      </w:pPr>
      <w:r w:rsidRPr="00D80577">
        <w:rPr>
          <w:color w:val="auto"/>
          <w:sz w:val="20"/>
        </w:rPr>
        <w:t>We are reaching out to you to ask for your support in purchasing new karate mats for our school. Each mat costs</w:t>
      </w:r>
      <w:r w:rsidR="002F0A6C">
        <w:rPr>
          <w:color w:val="auto"/>
          <w:sz w:val="20"/>
        </w:rPr>
        <w:t xml:space="preserve"> around</w:t>
      </w:r>
      <w:r w:rsidRPr="00D80577">
        <w:rPr>
          <w:color w:val="auto"/>
          <w:sz w:val="20"/>
        </w:rPr>
        <w:t xml:space="preserve"> 332 rand, and we need at least </w:t>
      </w:r>
      <w:r w:rsidR="002F0A6C">
        <w:rPr>
          <w:color w:val="auto"/>
          <w:sz w:val="20"/>
        </w:rPr>
        <w:t>46</w:t>
      </w:r>
      <w:r w:rsidRPr="00D80577">
        <w:rPr>
          <w:color w:val="auto"/>
          <w:sz w:val="20"/>
        </w:rPr>
        <w:t xml:space="preserve"> mats to start. Any contribution that you are able to make would be greatly appreciated, and would directly help us to expand and improve our training program.</w:t>
      </w:r>
    </w:p>
    <w:p w:rsidR="00D80577" w:rsidRPr="00D80577" w:rsidRDefault="00D80577" w:rsidP="002F0A6C">
      <w:pPr>
        <w:pStyle w:val="Heading1"/>
        <w:pBdr>
          <w:bottom w:val="single" w:sz="24" w:space="30" w:color="000000" w:themeColor="accent1"/>
        </w:pBdr>
        <w:rPr>
          <w:color w:val="auto"/>
          <w:sz w:val="20"/>
        </w:rPr>
      </w:pPr>
      <w:r w:rsidRPr="00D80577">
        <w:rPr>
          <w:color w:val="auto"/>
          <w:sz w:val="20"/>
        </w:rPr>
        <w:t>Thank you for considering our request. If you have any questions or would like to discuss this further, please do not hesitate to contact me.</w:t>
      </w:r>
    </w:p>
    <w:p w:rsidR="002F0A6C" w:rsidRDefault="00D80577" w:rsidP="002F0A6C">
      <w:pPr>
        <w:pStyle w:val="Heading1"/>
        <w:pBdr>
          <w:bottom w:val="single" w:sz="24" w:space="30" w:color="000000" w:themeColor="accent1"/>
        </w:pBdr>
        <w:tabs>
          <w:tab w:val="center" w:pos="5040"/>
        </w:tabs>
        <w:rPr>
          <w:color w:val="auto"/>
          <w:sz w:val="20"/>
        </w:rPr>
      </w:pPr>
      <w:r w:rsidRPr="00D80577">
        <w:rPr>
          <w:color w:val="auto"/>
          <w:sz w:val="20"/>
        </w:rPr>
        <w:t xml:space="preserve">Sincerely, </w:t>
      </w:r>
    </w:p>
    <w:p w:rsidR="002F0A6C" w:rsidRDefault="002F0A6C" w:rsidP="002F0A6C">
      <w:pPr>
        <w:pStyle w:val="Heading1"/>
        <w:pBdr>
          <w:bottom w:val="single" w:sz="24" w:space="30" w:color="000000" w:themeColor="accent1"/>
        </w:pBdr>
        <w:tabs>
          <w:tab w:val="center" w:pos="5040"/>
        </w:tabs>
        <w:rPr>
          <w:color w:val="auto"/>
          <w:sz w:val="20"/>
        </w:rPr>
      </w:pPr>
      <w:r>
        <w:rPr>
          <w:color w:val="auto"/>
          <w:sz w:val="20"/>
        </w:rPr>
        <w:t>Sensei Kyle Gounden</w:t>
      </w:r>
    </w:p>
    <w:p w:rsidR="002F0A6C" w:rsidRDefault="002F0A6C" w:rsidP="002F0A6C">
      <w:pPr>
        <w:pStyle w:val="Heading1"/>
        <w:pBdr>
          <w:bottom w:val="single" w:sz="24" w:space="30" w:color="000000" w:themeColor="accent1"/>
        </w:pBdr>
        <w:tabs>
          <w:tab w:val="center" w:pos="5040"/>
        </w:tabs>
        <w:rPr>
          <w:color w:val="auto"/>
          <w:sz w:val="20"/>
        </w:rPr>
      </w:pPr>
      <w:r>
        <w:rPr>
          <w:color w:val="auto"/>
          <w:sz w:val="20"/>
        </w:rPr>
        <w:t>Cell Number: 072 728 1012</w:t>
      </w:r>
    </w:p>
    <w:p w:rsidR="00C81EE3" w:rsidRDefault="002F0A6C" w:rsidP="00C81EE3">
      <w:pPr>
        <w:pStyle w:val="Heading1"/>
        <w:pBdr>
          <w:bottom w:val="single" w:sz="24" w:space="30" w:color="000000" w:themeColor="accent1"/>
        </w:pBdr>
        <w:tabs>
          <w:tab w:val="center" w:pos="5040"/>
        </w:tabs>
        <w:rPr>
          <w:color w:val="auto"/>
          <w:sz w:val="20"/>
        </w:rPr>
      </w:pPr>
      <w:r>
        <w:rPr>
          <w:color w:val="auto"/>
          <w:sz w:val="20"/>
        </w:rPr>
        <w:t xml:space="preserve">Email: </w:t>
      </w:r>
      <w:hyperlink r:id="rId11" w:history="1">
        <w:r w:rsidR="00C81EE3" w:rsidRPr="00FA28CB">
          <w:rPr>
            <w:rStyle w:val="Hyperlink"/>
            <w:sz w:val="20"/>
          </w:rPr>
          <w:t>kylewgounden01@gmail.com</w:t>
        </w:r>
      </w:hyperlink>
    </w:p>
    <w:p w:rsidR="002F0A6C" w:rsidRDefault="00C81EE3" w:rsidP="005971A4">
      <w:pPr>
        <w:pStyle w:val="Heading1"/>
        <w:pBdr>
          <w:bottom w:val="single" w:sz="24" w:space="30" w:color="000000" w:themeColor="accent1"/>
        </w:pBdr>
        <w:rPr>
          <w:color w:val="auto"/>
          <w:sz w:val="20"/>
        </w:rPr>
      </w:pPr>
      <w:r w:rsidRPr="00C81EE3">
        <w:rPr>
          <w:color w:val="auto"/>
          <w:sz w:val="20"/>
        </w:rPr>
        <w:t xml:space="preserve">Address: 170 Jupiter Rd, </w:t>
      </w:r>
      <w:proofErr w:type="spellStart"/>
      <w:r w:rsidRPr="00C81EE3">
        <w:rPr>
          <w:color w:val="auto"/>
          <w:sz w:val="20"/>
        </w:rPr>
        <w:t>Northdale</w:t>
      </w:r>
      <w:proofErr w:type="spellEnd"/>
      <w:r w:rsidRPr="00C81EE3">
        <w:rPr>
          <w:color w:val="auto"/>
          <w:sz w:val="20"/>
        </w:rPr>
        <w:t>, Pietermaritzburg, 3201</w:t>
      </w:r>
      <w:bookmarkStart w:id="0" w:name="_GoBack"/>
      <w:bookmarkEnd w:id="0"/>
    </w:p>
    <w:p w:rsidR="00C81EE3" w:rsidRPr="00C81EE3" w:rsidRDefault="00C81EE3" w:rsidP="00C81EE3"/>
    <w:p w:rsidR="002F0A6C" w:rsidRPr="002F0A6C" w:rsidRDefault="005971A4" w:rsidP="002F0A6C">
      <w:pPr>
        <w:tabs>
          <w:tab w:val="left" w:pos="531"/>
        </w:tabs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22.15pt;height:77.55pt">
            <v:imagedata r:id="rId12" o:title="WhatsApp Image 2023-01-17 at 10"/>
          </v:shape>
        </w:pict>
      </w:r>
    </w:p>
    <w:sectPr w:rsidR="002F0A6C" w:rsidRPr="002F0A6C" w:rsidSect="00A67285">
      <w:headerReference w:type="default" r:id="rId13"/>
      <w:footerReference w:type="default" r:id="rId14"/>
      <w:headerReference w:type="first" r:id="rId15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88A" w:rsidRDefault="0076188A" w:rsidP="005A20E2">
      <w:pPr>
        <w:spacing w:after="0"/>
      </w:pPr>
      <w:r>
        <w:separator/>
      </w:r>
    </w:p>
    <w:p w:rsidR="0076188A" w:rsidRDefault="0076188A"/>
    <w:p w:rsidR="0076188A" w:rsidRDefault="0076188A" w:rsidP="009B4773"/>
    <w:p w:rsidR="0076188A" w:rsidRDefault="0076188A" w:rsidP="00513832"/>
  </w:endnote>
  <w:endnote w:type="continuationSeparator" w:id="0">
    <w:p w:rsidR="0076188A" w:rsidRDefault="0076188A" w:rsidP="005A20E2">
      <w:pPr>
        <w:spacing w:after="0"/>
      </w:pPr>
      <w:r>
        <w:continuationSeparator/>
      </w:r>
    </w:p>
    <w:p w:rsidR="0076188A" w:rsidRDefault="0076188A"/>
    <w:p w:rsidR="0076188A" w:rsidRDefault="0076188A" w:rsidP="009B4773"/>
    <w:p w:rsidR="0076188A" w:rsidRDefault="0076188A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A89" w:rsidRPr="00F8411A" w:rsidRDefault="00344A89" w:rsidP="00F8411A">
    <w:pPr>
      <w:pStyle w:val="Footer"/>
    </w:pPr>
    <w:sdt>
      <w:sdtPr>
        <w:alias w:val="Report Date"/>
        <w:tag w:val=""/>
        <w:id w:val="-1485464670"/>
        <w:placeholder>
          <w:docPart w:val="FBFA9A0AF1234913BCDAC68C9E57AA6C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Content>
        <w:r w:rsidRPr="00F8411A">
          <w:rPr>
            <w:rStyle w:val="PlaceholderText"/>
            <w:color w:val="595959" w:themeColor="text1" w:themeTint="A6"/>
          </w:rPr>
          <w:t>Report Date</w:t>
        </w:r>
      </w:sdtContent>
    </w:sdt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>
      <w:rPr>
        <w:noProof/>
      </w:rPr>
      <w:t>2</w:t>
    </w:r>
    <w:r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88A" w:rsidRDefault="0076188A" w:rsidP="005A20E2">
      <w:pPr>
        <w:spacing w:after="0"/>
      </w:pPr>
      <w:r>
        <w:separator/>
      </w:r>
    </w:p>
    <w:p w:rsidR="0076188A" w:rsidRDefault="0076188A"/>
    <w:p w:rsidR="0076188A" w:rsidRDefault="0076188A" w:rsidP="009B4773"/>
    <w:p w:rsidR="0076188A" w:rsidRDefault="0076188A" w:rsidP="00513832"/>
  </w:footnote>
  <w:footnote w:type="continuationSeparator" w:id="0">
    <w:p w:rsidR="0076188A" w:rsidRDefault="0076188A" w:rsidP="005A20E2">
      <w:pPr>
        <w:spacing w:after="0"/>
      </w:pPr>
      <w:r>
        <w:continuationSeparator/>
      </w:r>
    </w:p>
    <w:p w:rsidR="0076188A" w:rsidRDefault="0076188A"/>
    <w:p w:rsidR="0076188A" w:rsidRDefault="0076188A" w:rsidP="009B4773"/>
    <w:p w:rsidR="0076188A" w:rsidRDefault="0076188A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A89" w:rsidRPr="005854DB" w:rsidRDefault="00344A89" w:rsidP="00A67285">
    <w:pPr>
      <w:pStyle w:val="Header"/>
    </w:pPr>
    <w:sdt>
      <w:sdtPr>
        <w:rPr>
          <w:rStyle w:val="SubtleEmphasis"/>
        </w:rPr>
        <w:alias w:val="Title"/>
        <w:tag w:val=""/>
        <w:id w:val="1367024086"/>
        <w:placeholder>
          <w:docPart w:val="22E16C3F909C41E1802E50B4F1457E69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Pr="00A67285">
          <w:rPr>
            <w:rStyle w:val="SubtleEmphasis"/>
          </w:rPr>
          <w:t>HOME-BASED AGENCY</w:t>
        </w:r>
      </w:sdtContent>
    </w:sdt>
    <w:r w:rsidRPr="00A67285">
      <w:rPr>
        <w:rStyle w:val="SubtleEmphasis"/>
      </w:rPr>
      <w:br/>
    </w:r>
    <w:sdt>
      <w:sdtPr>
        <w:alias w:val="Subtitle"/>
        <w:tag w:val=""/>
        <w:id w:val="1852067448"/>
        <w:placeholder>
          <w:docPart w:val="8EA9EAF2B7B645D5844F89AE277A5209"/>
        </w:placeholder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Content>
        <w:r w:rsidRPr="005854DB">
          <w:t>Startup Checklist</w:t>
        </w:r>
      </w:sdtContent>
    </w:sdt>
    <w:r>
      <w:rPr>
        <w:noProof/>
        <w:lang w:val="en-ZA" w:eastAsia="en-ZA"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11E98BE9" wp14:editId="47A91E5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F0CDA1">
                          <a:alpha val="5000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4A89" w:rsidRDefault="00344A89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98B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" fillcolor="#f0cda1" stroked="f">
              <v:fill opacity="32896f"/>
              <v:textbox inset="20mm,8mm">
                <w:txbxContent>
                  <w:p w:rsidR="00344A89" w:rsidRDefault="00344A89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A89" w:rsidRDefault="00344A89" w:rsidP="00A67285">
    <w:pPr>
      <w:pStyle w:val="Header"/>
      <w:spacing w:after="0"/>
    </w:pPr>
    <w:r>
      <w:rPr>
        <w:noProof/>
        <w:lang w:val="en-ZA" w:eastAsia="en-ZA"/>
      </w:rPr>
      <w:drawing>
        <wp:anchor distT="0" distB="0" distL="114300" distR="114300" simplePos="0" relativeHeight="251698176" behindDoc="1" locked="0" layoutInCell="1" allowOverlap="1" wp14:anchorId="3D6BB8F1" wp14:editId="68A2CC9E">
          <wp:simplePos x="0" y="0"/>
          <wp:positionH relativeFrom="margin">
            <wp:align>center</wp:align>
          </wp:positionH>
          <wp:positionV relativeFrom="paragraph">
            <wp:posOffset>-471351</wp:posOffset>
          </wp:positionV>
          <wp:extent cx="7994399" cy="2282808"/>
          <wp:effectExtent l="0" t="0" r="6985" b="381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94399" cy="22828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C0504D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C0504D" w:themeColor="accent2"/>
        <w:u w:color="000000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F79646" w:themeColor="accent6"/>
        <w:u w:color="000000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C0504D" w:themeColor="accent2"/>
        <w:u w:color="000000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504D" w:themeColor="accent2"/>
        <w:u w:color="000000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C0504D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0504D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  <w:u w:color="000000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4BACC6" w:themeColor="accent5"/>
        <w:u w:color="000000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C0504D" w:themeColor="accent2"/>
        <w:u w:color="000000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C0504D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0504D" w:themeColor="accent2"/>
        <w:u w:color="000000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0504D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17"/>
  </w:num>
  <w:num w:numId="4">
    <w:abstractNumId w:val="25"/>
  </w:num>
  <w:num w:numId="5">
    <w:abstractNumId w:val="14"/>
  </w:num>
  <w:num w:numId="6">
    <w:abstractNumId w:val="8"/>
  </w:num>
  <w:num w:numId="7">
    <w:abstractNumId w:val="34"/>
  </w:num>
  <w:num w:numId="8">
    <w:abstractNumId w:val="13"/>
  </w:num>
  <w:num w:numId="9">
    <w:abstractNumId w:val="36"/>
  </w:num>
  <w:num w:numId="10">
    <w:abstractNumId w:val="31"/>
  </w:num>
  <w:num w:numId="11">
    <w:abstractNumId w:val="4"/>
  </w:num>
  <w:num w:numId="12">
    <w:abstractNumId w:val="11"/>
  </w:num>
  <w:num w:numId="13">
    <w:abstractNumId w:val="16"/>
  </w:num>
  <w:num w:numId="14">
    <w:abstractNumId w:val="24"/>
  </w:num>
  <w:num w:numId="15">
    <w:abstractNumId w:val="20"/>
  </w:num>
  <w:num w:numId="16">
    <w:abstractNumId w:val="7"/>
  </w:num>
  <w:num w:numId="17">
    <w:abstractNumId w:val="26"/>
  </w:num>
  <w:num w:numId="18">
    <w:abstractNumId w:val="37"/>
  </w:num>
  <w:num w:numId="19">
    <w:abstractNumId w:val="10"/>
  </w:num>
  <w:num w:numId="20">
    <w:abstractNumId w:val="29"/>
  </w:num>
  <w:num w:numId="21">
    <w:abstractNumId w:val="12"/>
  </w:num>
  <w:num w:numId="22">
    <w:abstractNumId w:val="21"/>
  </w:num>
  <w:num w:numId="23">
    <w:abstractNumId w:val="23"/>
  </w:num>
  <w:num w:numId="24">
    <w:abstractNumId w:val="19"/>
  </w:num>
  <w:num w:numId="25">
    <w:abstractNumId w:val="22"/>
  </w:num>
  <w:num w:numId="26">
    <w:abstractNumId w:val="9"/>
  </w:num>
  <w:num w:numId="27">
    <w:abstractNumId w:val="32"/>
  </w:num>
  <w:num w:numId="28">
    <w:abstractNumId w:val="15"/>
  </w:num>
  <w:num w:numId="29">
    <w:abstractNumId w:val="6"/>
  </w:num>
  <w:num w:numId="30">
    <w:abstractNumId w:val="18"/>
  </w:num>
  <w:num w:numId="31">
    <w:abstractNumId w:val="5"/>
  </w:num>
  <w:num w:numId="32">
    <w:abstractNumId w:val="28"/>
  </w:num>
  <w:num w:numId="33">
    <w:abstractNumId w:val="30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3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D2"/>
    <w:rsid w:val="0000092E"/>
    <w:rsid w:val="000028CD"/>
    <w:rsid w:val="00012A83"/>
    <w:rsid w:val="000147C2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4E91"/>
    <w:rsid w:val="000900B6"/>
    <w:rsid w:val="000A649E"/>
    <w:rsid w:val="000A7626"/>
    <w:rsid w:val="000B5DA2"/>
    <w:rsid w:val="000C1C28"/>
    <w:rsid w:val="000C5872"/>
    <w:rsid w:val="000E0979"/>
    <w:rsid w:val="000E1544"/>
    <w:rsid w:val="001155CE"/>
    <w:rsid w:val="001225D9"/>
    <w:rsid w:val="00124370"/>
    <w:rsid w:val="00160392"/>
    <w:rsid w:val="001A5429"/>
    <w:rsid w:val="001D1C22"/>
    <w:rsid w:val="001E11F1"/>
    <w:rsid w:val="001E1E58"/>
    <w:rsid w:val="00206719"/>
    <w:rsid w:val="00240312"/>
    <w:rsid w:val="00247B17"/>
    <w:rsid w:val="00252E4A"/>
    <w:rsid w:val="002642A8"/>
    <w:rsid w:val="002955AB"/>
    <w:rsid w:val="002A137B"/>
    <w:rsid w:val="002F0A6C"/>
    <w:rsid w:val="0031130D"/>
    <w:rsid w:val="00314A6F"/>
    <w:rsid w:val="00334394"/>
    <w:rsid w:val="00344A89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05813"/>
    <w:rsid w:val="004262DD"/>
    <w:rsid w:val="0042646F"/>
    <w:rsid w:val="00435096"/>
    <w:rsid w:val="004411FB"/>
    <w:rsid w:val="00443212"/>
    <w:rsid w:val="00475F19"/>
    <w:rsid w:val="00493EC0"/>
    <w:rsid w:val="00495909"/>
    <w:rsid w:val="004B5251"/>
    <w:rsid w:val="004C0453"/>
    <w:rsid w:val="004C7B3E"/>
    <w:rsid w:val="00513832"/>
    <w:rsid w:val="00526C37"/>
    <w:rsid w:val="00533047"/>
    <w:rsid w:val="00577B45"/>
    <w:rsid w:val="005854DB"/>
    <w:rsid w:val="005919AF"/>
    <w:rsid w:val="005971A4"/>
    <w:rsid w:val="005A20E2"/>
    <w:rsid w:val="005B6A1A"/>
    <w:rsid w:val="005D2146"/>
    <w:rsid w:val="005F6388"/>
    <w:rsid w:val="006329E1"/>
    <w:rsid w:val="00633E73"/>
    <w:rsid w:val="00655308"/>
    <w:rsid w:val="00664450"/>
    <w:rsid w:val="00685B4E"/>
    <w:rsid w:val="006936EB"/>
    <w:rsid w:val="006B2383"/>
    <w:rsid w:val="006D0144"/>
    <w:rsid w:val="006E3FC8"/>
    <w:rsid w:val="006F38DB"/>
    <w:rsid w:val="007157EF"/>
    <w:rsid w:val="0073670F"/>
    <w:rsid w:val="00740FCE"/>
    <w:rsid w:val="0074256C"/>
    <w:rsid w:val="00753E67"/>
    <w:rsid w:val="0076188A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E1D4A"/>
    <w:rsid w:val="007F793B"/>
    <w:rsid w:val="00813EC8"/>
    <w:rsid w:val="00817F8C"/>
    <w:rsid w:val="0083428B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74BF8"/>
    <w:rsid w:val="009A3B33"/>
    <w:rsid w:val="009A45A0"/>
    <w:rsid w:val="009B35B5"/>
    <w:rsid w:val="009B4773"/>
    <w:rsid w:val="009D2556"/>
    <w:rsid w:val="00A630FD"/>
    <w:rsid w:val="00A67285"/>
    <w:rsid w:val="00A70534"/>
    <w:rsid w:val="00A74908"/>
    <w:rsid w:val="00A91213"/>
    <w:rsid w:val="00A960DC"/>
    <w:rsid w:val="00AA29B1"/>
    <w:rsid w:val="00AA387F"/>
    <w:rsid w:val="00AA66D7"/>
    <w:rsid w:val="00AC3653"/>
    <w:rsid w:val="00AC61D2"/>
    <w:rsid w:val="00AE0241"/>
    <w:rsid w:val="00AE5008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D0C60"/>
    <w:rsid w:val="00C17BCF"/>
    <w:rsid w:val="00C3246A"/>
    <w:rsid w:val="00C65564"/>
    <w:rsid w:val="00C81EE3"/>
    <w:rsid w:val="00CA61D8"/>
    <w:rsid w:val="00CD1D98"/>
    <w:rsid w:val="00CF1267"/>
    <w:rsid w:val="00D13200"/>
    <w:rsid w:val="00D26769"/>
    <w:rsid w:val="00D27AF8"/>
    <w:rsid w:val="00D6543F"/>
    <w:rsid w:val="00D74E0C"/>
    <w:rsid w:val="00D80577"/>
    <w:rsid w:val="00D94688"/>
    <w:rsid w:val="00DB5A2E"/>
    <w:rsid w:val="00DC0528"/>
    <w:rsid w:val="00DC1104"/>
    <w:rsid w:val="00DC7466"/>
    <w:rsid w:val="00DC7E1C"/>
    <w:rsid w:val="00DE65A2"/>
    <w:rsid w:val="00DF2DCC"/>
    <w:rsid w:val="00E01D0E"/>
    <w:rsid w:val="00E075A7"/>
    <w:rsid w:val="00E16215"/>
    <w:rsid w:val="00E31650"/>
    <w:rsid w:val="00E35169"/>
    <w:rsid w:val="00E53724"/>
    <w:rsid w:val="00E552C8"/>
    <w:rsid w:val="00E75006"/>
    <w:rsid w:val="00E84350"/>
    <w:rsid w:val="00E85863"/>
    <w:rsid w:val="00E91AE4"/>
    <w:rsid w:val="00E97ADB"/>
    <w:rsid w:val="00EA431D"/>
    <w:rsid w:val="00EC4BCD"/>
    <w:rsid w:val="00F217D3"/>
    <w:rsid w:val="00F33F5E"/>
    <w:rsid w:val="00F60840"/>
    <w:rsid w:val="00F75B86"/>
    <w:rsid w:val="00F77933"/>
    <w:rsid w:val="00F8411A"/>
    <w:rsid w:val="00FC1405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A770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285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000000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C0504D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31849B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000000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C0504D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A67285"/>
    <w:rPr>
      <w:rFonts w:asciiTheme="majorHAnsi" w:hAnsiTheme="majorHAnsi"/>
      <w:b/>
      <w:i/>
      <w:color w:val="C0504D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31849B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000000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000000" w:themeColor="accent1"/>
      </w:pBdr>
    </w:pPr>
    <w:rPr>
      <w:rFonts w:asciiTheme="majorHAnsi" w:hAnsiTheme="majorHAnsi"/>
      <w:b/>
      <w:color w:val="C0504D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9BBB59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4BACC6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F7964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C0504D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ylewgounden01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Home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FA9A0AF1234913BCDAC68C9E57A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DD1D3-80D6-4F58-B501-74503F9F7DB6}"/>
      </w:docPartPr>
      <w:docPartBody>
        <w:p w:rsidR="00362F2C" w:rsidRDefault="00A446B6">
          <w:pPr>
            <w:pStyle w:val="FBFA9A0AF1234913BCDAC68C9E57AA6C"/>
          </w:pPr>
          <w:r w:rsidRPr="005854DB">
            <w:t>HOME-BASED AGENCY</w:t>
          </w:r>
        </w:p>
      </w:docPartBody>
    </w:docPart>
    <w:docPart>
      <w:docPartPr>
        <w:name w:val="22E16C3F909C41E1802E50B4F1457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DD79-52E9-4315-B148-D53C29E5E7D4}"/>
      </w:docPartPr>
      <w:docPartBody>
        <w:p w:rsidR="00362F2C" w:rsidRDefault="00A446B6">
          <w:pPr>
            <w:pStyle w:val="22E16C3F909C41E1802E50B4F1457E69"/>
          </w:pPr>
          <w:r w:rsidRPr="00685B4E">
            <w:t>Conduct a personal evaluation to determine why you want to start a business.</w:t>
          </w:r>
        </w:p>
      </w:docPartBody>
    </w:docPart>
    <w:docPart>
      <w:docPartPr>
        <w:name w:val="8EA9EAF2B7B645D5844F89AE277A5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C64C4-FD94-47AE-B328-07BF11E2329A}"/>
      </w:docPartPr>
      <w:docPartBody>
        <w:p w:rsidR="00362F2C" w:rsidRDefault="00A446B6">
          <w:pPr>
            <w:pStyle w:val="8EA9EAF2B7B645D5844F89AE277A5209"/>
          </w:pPr>
          <w:r w:rsidRPr="00685B4E">
            <w:t>Create a business plan: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B6"/>
    <w:rsid w:val="00362F2C"/>
    <w:rsid w:val="00A4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FA9A0AF1234913BCDAC68C9E57AA6C">
    <w:name w:val="FBFA9A0AF1234913BCDAC68C9E57AA6C"/>
  </w:style>
  <w:style w:type="paragraph" w:customStyle="1" w:styleId="A348412B8A8E4C31BAE835A7AD6824E5">
    <w:name w:val="A348412B8A8E4C31BAE835A7AD6824E5"/>
  </w:style>
  <w:style w:type="paragraph" w:customStyle="1" w:styleId="B4D031DA77174AF08BF6147BF9045104">
    <w:name w:val="B4D031DA77174AF08BF6147BF9045104"/>
  </w:style>
  <w:style w:type="paragraph" w:customStyle="1" w:styleId="22E16C3F909C41E1802E50B4F1457E69">
    <w:name w:val="22E16C3F909C41E1802E50B4F1457E69"/>
  </w:style>
  <w:style w:type="paragraph" w:customStyle="1" w:styleId="8EA9EAF2B7B645D5844F89AE277A5209">
    <w:name w:val="8EA9EAF2B7B645D5844F89AE277A5209"/>
  </w:style>
  <w:style w:type="paragraph" w:customStyle="1" w:styleId="6B411CFE41F34974B93D3AF2BECDBAF7">
    <w:name w:val="6B411CFE41F34974B93D3AF2BECDBAF7"/>
  </w:style>
  <w:style w:type="paragraph" w:customStyle="1" w:styleId="E31B616CEE3C40E28FC8987A5A19017E">
    <w:name w:val="E31B616CEE3C40E28FC8987A5A19017E"/>
  </w:style>
  <w:style w:type="paragraph" w:customStyle="1" w:styleId="A0CBCA79751B4309B1CFEB1242EF2CEF">
    <w:name w:val="A0CBCA79751B4309B1CFEB1242EF2CEF"/>
  </w:style>
  <w:style w:type="paragraph" w:customStyle="1" w:styleId="290E4C3111D7451CB447AFFE41EE9C20">
    <w:name w:val="290E4C3111D7451CB447AFFE41EE9C20"/>
  </w:style>
  <w:style w:type="paragraph" w:customStyle="1" w:styleId="6D5919E360AA408087164330684D695F">
    <w:name w:val="6D5919E360AA408087164330684D695F"/>
  </w:style>
  <w:style w:type="paragraph" w:customStyle="1" w:styleId="E545233AC3EA4D35B75DC9AB3FE12A89">
    <w:name w:val="E545233AC3EA4D35B75DC9AB3FE12A89"/>
  </w:style>
  <w:style w:type="paragraph" w:customStyle="1" w:styleId="994A1978F5D442DABB5AEF61AE02D622">
    <w:name w:val="994A1978F5D442DABB5AEF61AE02D622"/>
  </w:style>
  <w:style w:type="paragraph" w:customStyle="1" w:styleId="507195D569294DCEBA008C5441C4AFDA">
    <w:name w:val="507195D569294DCEBA008C5441C4AFDA"/>
  </w:style>
  <w:style w:type="paragraph" w:customStyle="1" w:styleId="F1EF9BB612C2433DBEDB072881D26E2C">
    <w:name w:val="F1EF9BB612C2433DBEDB072881D26E2C"/>
  </w:style>
  <w:style w:type="paragraph" w:customStyle="1" w:styleId="B1C9E2F5EE144CA0856112C8EAA55105">
    <w:name w:val="B1C9E2F5EE144CA0856112C8EAA55105"/>
  </w:style>
  <w:style w:type="paragraph" w:customStyle="1" w:styleId="D987C7095C0A4729B4BDA3BFCC9C5D49">
    <w:name w:val="D987C7095C0A4729B4BDA3BFCC9C5D49"/>
  </w:style>
  <w:style w:type="paragraph" w:customStyle="1" w:styleId="E72AABFC26004752A55B94B7C5354D9D">
    <w:name w:val="E72AABFC26004752A55B94B7C5354D9D"/>
  </w:style>
  <w:style w:type="paragraph" w:customStyle="1" w:styleId="9A60B43123044DCBAA25FDC00444CC3A">
    <w:name w:val="9A60B43123044DCBAA25FDC00444CC3A"/>
  </w:style>
  <w:style w:type="paragraph" w:customStyle="1" w:styleId="29E49B181F1B488FB42A27C6715E4566">
    <w:name w:val="29E49B181F1B488FB42A27C6715E4566"/>
  </w:style>
  <w:style w:type="paragraph" w:customStyle="1" w:styleId="0043F1AB0FD742588C5CC3DD95E33FA8">
    <w:name w:val="0043F1AB0FD742588C5CC3DD95E33FA8"/>
  </w:style>
  <w:style w:type="paragraph" w:customStyle="1" w:styleId="BBEB40F5127A440EB94A3D6380979B21">
    <w:name w:val="BBEB40F5127A440EB94A3D6380979B21"/>
  </w:style>
  <w:style w:type="paragraph" w:customStyle="1" w:styleId="7349C1A5E6634CC9A6DB1FBC84E7F1D7">
    <w:name w:val="7349C1A5E6634CC9A6DB1FBC84E7F1D7"/>
  </w:style>
  <w:style w:type="paragraph" w:customStyle="1" w:styleId="2D7ACE47194D46F493EABDDD4BFFFDC5">
    <w:name w:val="2D7ACE47194D46F493EABDDD4BFFFDC5"/>
  </w:style>
  <w:style w:type="paragraph" w:customStyle="1" w:styleId="642E0FF6BCC945CEB71754CDF62498D3">
    <w:name w:val="642E0FF6BCC945CEB71754CDF62498D3"/>
  </w:style>
  <w:style w:type="paragraph" w:customStyle="1" w:styleId="F4D435B54E2C4C3ABD878462E495E01C">
    <w:name w:val="F4D435B54E2C4C3ABD878462E495E01C"/>
  </w:style>
  <w:style w:type="paragraph" w:customStyle="1" w:styleId="DC5CC5931E6044488F7504BA541BCEE7">
    <w:name w:val="DC5CC5931E6044488F7504BA541BCEE7"/>
  </w:style>
  <w:style w:type="paragraph" w:customStyle="1" w:styleId="2A20E88E119040D28F7AC9432292D3ED">
    <w:name w:val="2A20E88E119040D28F7AC9432292D3ED"/>
  </w:style>
  <w:style w:type="paragraph" w:customStyle="1" w:styleId="7ACCB0A788F14DFA94E70E7DD532EBCF">
    <w:name w:val="7ACCB0A788F14DFA94E70E7DD532EBCF"/>
  </w:style>
  <w:style w:type="paragraph" w:customStyle="1" w:styleId="EAABA2048E434BAB9798A67819EE08B4">
    <w:name w:val="EAABA2048E434BAB9798A67819EE08B4"/>
  </w:style>
  <w:style w:type="paragraph" w:customStyle="1" w:styleId="249DFBE30F6D4578B47BB0269798DC80">
    <w:name w:val="249DFBE30F6D4578B47BB0269798DC80"/>
  </w:style>
  <w:style w:type="paragraph" w:customStyle="1" w:styleId="C34369956FF2429B85F0179DADC8F37D">
    <w:name w:val="C34369956FF2429B85F0179DADC8F37D"/>
  </w:style>
  <w:style w:type="paragraph" w:customStyle="1" w:styleId="79D3DEE738174CECAE8A5CF0D4EC6F5B">
    <w:name w:val="79D3DEE738174CECAE8A5CF0D4EC6F5B"/>
  </w:style>
  <w:style w:type="paragraph" w:customStyle="1" w:styleId="0F3A6ABD86A245B2A8F15A2865956E76">
    <w:name w:val="0F3A6ABD86A245B2A8F15A2865956E76"/>
  </w:style>
  <w:style w:type="paragraph" w:customStyle="1" w:styleId="30583898C9D54C44B00FAA79A01F4F0A">
    <w:name w:val="30583898C9D54C44B00FAA79A01F4F0A"/>
  </w:style>
  <w:style w:type="paragraph" w:customStyle="1" w:styleId="A898A84FAB95483A9CFDE9609612E888">
    <w:name w:val="A898A84FAB95483A9CFDE9609612E888"/>
  </w:style>
  <w:style w:type="paragraph" w:customStyle="1" w:styleId="77489570CE8749C5A58D3C8F24895204">
    <w:name w:val="77489570CE8749C5A58D3C8F24895204"/>
  </w:style>
  <w:style w:type="paragraph" w:customStyle="1" w:styleId="0AE7980ECAFA472CBC34507EC2FB931F">
    <w:name w:val="0AE7980ECAFA472CBC34507EC2FB931F"/>
  </w:style>
  <w:style w:type="paragraph" w:customStyle="1" w:styleId="6D82309EA3EE40D0BA9B720B9CC9167A">
    <w:name w:val="6D82309EA3EE40D0BA9B720B9CC9167A"/>
  </w:style>
  <w:style w:type="paragraph" w:customStyle="1" w:styleId="E184821C2D49492DB4B8CE6857898705">
    <w:name w:val="E184821C2D49492DB4B8CE6857898705"/>
  </w:style>
  <w:style w:type="paragraph" w:customStyle="1" w:styleId="3F360BE18A2B4DCCB1C4430180C96514">
    <w:name w:val="3F360BE18A2B4DCCB1C4430180C96514"/>
  </w:style>
  <w:style w:type="paragraph" w:customStyle="1" w:styleId="D4AC29E26B754D598AB4949844291989">
    <w:name w:val="D4AC29E26B754D598AB4949844291989"/>
  </w:style>
  <w:style w:type="paragraph" w:customStyle="1" w:styleId="D78BEEA9F0CB442AA58903818E353631">
    <w:name w:val="D78BEEA9F0CB442AA58903818E353631"/>
  </w:style>
  <w:style w:type="paragraph" w:customStyle="1" w:styleId="94826878519C4564A978715900FBEC67">
    <w:name w:val="94826878519C4564A978715900FBEC67"/>
  </w:style>
  <w:style w:type="paragraph" w:customStyle="1" w:styleId="DE642E2728224C7996C704D90A136E2E">
    <w:name w:val="DE642E2728224C7996C704D90A136E2E"/>
  </w:style>
  <w:style w:type="paragraph" w:customStyle="1" w:styleId="FFCFE0D60F4240B5A1A52228B32B8938">
    <w:name w:val="FFCFE0D60F4240B5A1A52228B32B8938"/>
  </w:style>
  <w:style w:type="paragraph" w:customStyle="1" w:styleId="C1E64542E73F45F98CB5AF55252D0323">
    <w:name w:val="C1E64542E73F45F98CB5AF55252D0323"/>
  </w:style>
  <w:style w:type="paragraph" w:customStyle="1" w:styleId="B56147D7F7124D968C9EB1669D557DE6">
    <w:name w:val="B56147D7F7124D968C9EB1669D557DE6"/>
  </w:style>
  <w:style w:type="paragraph" w:customStyle="1" w:styleId="D2232A1A7280425EAE2D857E514E7340">
    <w:name w:val="D2232A1A7280425EAE2D857E514E7340"/>
  </w:style>
  <w:style w:type="paragraph" w:customStyle="1" w:styleId="6EBBBE7F4D5C411AA0241066973B9DDA">
    <w:name w:val="6EBBBE7F4D5C411AA0241066973B9DDA"/>
  </w:style>
  <w:style w:type="paragraph" w:customStyle="1" w:styleId="E0875CA1B0BA4A6D9B62E960784A17A1">
    <w:name w:val="E0875CA1B0BA4A6D9B62E960784A17A1"/>
  </w:style>
  <w:style w:type="paragraph" w:customStyle="1" w:styleId="8755EDD3C5B94C64A70D418B9CB1F6A4">
    <w:name w:val="8755EDD3C5B94C64A70D418B9CB1F6A4"/>
  </w:style>
  <w:style w:type="paragraph" w:customStyle="1" w:styleId="9407618E24944D1FA60C3BE40C58F025">
    <w:name w:val="9407618E24944D1FA60C3BE40C58F025"/>
  </w:style>
  <w:style w:type="paragraph" w:customStyle="1" w:styleId="67B716A834D0434884C9AD243AD716F5">
    <w:name w:val="67B716A834D0434884C9AD243AD716F5"/>
  </w:style>
  <w:style w:type="paragraph" w:customStyle="1" w:styleId="406DCDCA2ED5437E8ED92B349CE0AC2E">
    <w:name w:val="406DCDCA2ED5437E8ED92B349CE0AC2E"/>
  </w:style>
  <w:style w:type="paragraph" w:customStyle="1" w:styleId="C487BD9F1C7E4591BBDFFB50D02EC868">
    <w:name w:val="C487BD9F1C7E4591BBDFFB50D02EC868"/>
  </w:style>
  <w:style w:type="paragraph" w:customStyle="1" w:styleId="CF69EE0C425A4113847C7AEB1A3F7D6B">
    <w:name w:val="CF69EE0C425A4113847C7AEB1A3F7D6B"/>
  </w:style>
  <w:style w:type="paragraph" w:customStyle="1" w:styleId="996653F665E14D09A296F28F19D3DF92">
    <w:name w:val="996653F665E14D09A296F28F19D3DF92"/>
  </w:style>
  <w:style w:type="paragraph" w:customStyle="1" w:styleId="404B89B9CFF94430B013D63ADBD5C2D8">
    <w:name w:val="404B89B9CFF94430B013D63ADBD5C2D8"/>
  </w:style>
  <w:style w:type="paragraph" w:customStyle="1" w:styleId="012354A03AB94C6C9ED1FFF097DBC338">
    <w:name w:val="012354A03AB94C6C9ED1FFF097DBC338"/>
  </w:style>
  <w:style w:type="paragraph" w:customStyle="1" w:styleId="8707C9F8511C4517BE867B17A3770CDD">
    <w:name w:val="8707C9F8511C4517BE867B17A3770CDD"/>
  </w:style>
  <w:style w:type="paragraph" w:customStyle="1" w:styleId="B3C898FB774F4569BF0F42E33AB54073">
    <w:name w:val="B3C898FB774F4569BF0F42E33AB54073"/>
  </w:style>
  <w:style w:type="paragraph" w:customStyle="1" w:styleId="C98F6674DB7E4B028BCD0AA95E37AF82">
    <w:name w:val="C98F6674DB7E4B028BCD0AA95E37AF82"/>
  </w:style>
  <w:style w:type="paragraph" w:customStyle="1" w:styleId="95FD4D0F1742484D96F09EF0BAB44221">
    <w:name w:val="95FD4D0F1742484D96F09EF0BAB44221"/>
  </w:style>
  <w:style w:type="paragraph" w:customStyle="1" w:styleId="3A7E2906B4E7481FACC3CEFAE4CF1B75">
    <w:name w:val="3A7E2906B4E7481FACC3CEFAE4CF1B75"/>
  </w:style>
  <w:style w:type="paragraph" w:customStyle="1" w:styleId="66FFD3720FF64DCBA3045B43C046E9B1">
    <w:name w:val="66FFD3720FF64DCBA3045B43C046E9B1"/>
  </w:style>
  <w:style w:type="paragraph" w:customStyle="1" w:styleId="9A0A027666704B8B95C90CD234CC6542">
    <w:name w:val="9A0A027666704B8B95C90CD234CC6542"/>
  </w:style>
  <w:style w:type="paragraph" w:customStyle="1" w:styleId="2D7D166AEA584BFA9568B6DDE17F2192">
    <w:name w:val="2D7D166AEA584BFA9568B6DDE17F2192"/>
  </w:style>
  <w:style w:type="paragraph" w:customStyle="1" w:styleId="62C8AC1DE4EF4A7B8F5F826EADCA670A">
    <w:name w:val="62C8AC1DE4EF4A7B8F5F826EADCA670A"/>
  </w:style>
  <w:style w:type="paragraph" w:customStyle="1" w:styleId="D472BC26F8F044BBA4294E1D0FA64A88">
    <w:name w:val="D472BC26F8F044BBA4294E1D0FA64A88"/>
  </w:style>
  <w:style w:type="paragraph" w:customStyle="1" w:styleId="3344478CA3F4454484F97A5CDA9D0D7A">
    <w:name w:val="3344478CA3F4454484F97A5CDA9D0D7A"/>
  </w:style>
  <w:style w:type="paragraph" w:customStyle="1" w:styleId="D7A1A82145944BC1AF6539ABFD7E1469">
    <w:name w:val="D7A1A82145944BC1AF6539ABFD7E1469"/>
  </w:style>
  <w:style w:type="paragraph" w:customStyle="1" w:styleId="21F1CEEB32D24ABDBBFA364B0FAD2E32">
    <w:name w:val="21F1CEEB32D24ABDBBFA364B0FAD2E32"/>
  </w:style>
  <w:style w:type="paragraph" w:customStyle="1" w:styleId="C7912D0275A24B3BAA96A1FC1947FBFC">
    <w:name w:val="C7912D0275A24B3BAA96A1FC1947FBFC"/>
  </w:style>
  <w:style w:type="paragraph" w:customStyle="1" w:styleId="B63ED75EC4EF4E648772DE416D48855C">
    <w:name w:val="B63ED75EC4EF4E648772DE416D48855C"/>
  </w:style>
  <w:style w:type="paragraph" w:customStyle="1" w:styleId="487E49016FF4458F9702ACABDDD6C143">
    <w:name w:val="487E49016FF4458F9702ACABDDD6C143"/>
  </w:style>
  <w:style w:type="paragraph" w:customStyle="1" w:styleId="69B8681A86ED4D67A77B3FC14622E652">
    <w:name w:val="69B8681A86ED4D67A77B3FC14622E652"/>
  </w:style>
  <w:style w:type="paragraph" w:customStyle="1" w:styleId="08144AFC3B1C400C9E1E025C899C1F5F">
    <w:name w:val="08144AFC3B1C400C9E1E025C899C1F5F"/>
  </w:style>
  <w:style w:type="paragraph" w:customStyle="1" w:styleId="109328C1446645F1BFD606EE25171F38">
    <w:name w:val="109328C1446645F1BFD606EE25171F38"/>
  </w:style>
  <w:style w:type="paragraph" w:customStyle="1" w:styleId="53071354C2324F61968A8A6EE194CA3A">
    <w:name w:val="53071354C2324F61968A8A6EE194CA3A"/>
  </w:style>
  <w:style w:type="paragraph" w:customStyle="1" w:styleId="39CABF182A464987B31D36D58AEC1EFB">
    <w:name w:val="39CABF182A464987B31D36D58AEC1EFB"/>
  </w:style>
  <w:style w:type="paragraph" w:customStyle="1" w:styleId="6E463E298826433C9311E5ABFBFD6351">
    <w:name w:val="6E463E298826433C9311E5ABFBFD6351"/>
  </w:style>
  <w:style w:type="paragraph" w:customStyle="1" w:styleId="F68EAA3A3F9A447BB47213969E53B88E">
    <w:name w:val="F68EAA3A3F9A447BB47213969E53B88E"/>
  </w:style>
  <w:style w:type="paragraph" w:customStyle="1" w:styleId="2FD064FFDC9649A2816869DB7F5E82FA">
    <w:name w:val="2FD064FFDC9649A2816869DB7F5E82FA"/>
  </w:style>
  <w:style w:type="paragraph" w:customStyle="1" w:styleId="96F245EAA300418B8E2A2D4FE242FD74">
    <w:name w:val="96F245EAA300418B8E2A2D4FE242FD74"/>
  </w:style>
  <w:style w:type="paragraph" w:customStyle="1" w:styleId="F94F32EA608D4EE58015E689373C8CF9">
    <w:name w:val="F94F32EA608D4EE58015E689373C8CF9"/>
  </w:style>
  <w:style w:type="paragraph" w:customStyle="1" w:styleId="472DFEAA1DAB47D4AF4ECC8E8BCB52FA">
    <w:name w:val="472DFEAA1DAB47D4AF4ECC8E8BCB52FA"/>
  </w:style>
  <w:style w:type="paragraph" w:customStyle="1" w:styleId="08E055AEC56B44BFA58ED259A7789BB1">
    <w:name w:val="08E055AEC56B44BFA58ED259A7789BB1"/>
  </w:style>
  <w:style w:type="paragraph" w:customStyle="1" w:styleId="8BFA90343851419688FE46D1B382E940">
    <w:name w:val="8BFA90343851419688FE46D1B382E940"/>
  </w:style>
  <w:style w:type="paragraph" w:customStyle="1" w:styleId="B73665AAB70C4AF9AD25A91D1DDC867E">
    <w:name w:val="B73665AAB70C4AF9AD25A91D1DDC867E"/>
  </w:style>
  <w:style w:type="paragraph" w:customStyle="1" w:styleId="A10ED771E9414D208CE5E46131A5CCB9">
    <w:name w:val="A10ED771E9414D208CE5E46131A5C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37A00-9097-4418-AAC3-EE764BD19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3BC185-8E20-4ACF-97AA-9CAB70B39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D665E-9F2B-4523-84BE-A4382ED5311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3D53127-D00E-4757-B738-177B029D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startup checklist.dotx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2023-01-31T13:16:00Z</dcterms:created>
  <dcterms:modified xsi:type="dcterms:W3CDTF">2023-02-01T10:32:00Z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